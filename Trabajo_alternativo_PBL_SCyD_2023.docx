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EE4" w14:textId="4E13F98B" w:rsidR="00CC2452" w:rsidRPr="00B8633F" w:rsidRDefault="00CC2452" w:rsidP="00B8633F">
      <w:pPr>
        <w:ind w:right="565"/>
        <w:jc w:val="both"/>
        <w:rPr>
          <w:rFonts w:asciiTheme="minorHAnsi" w:hAnsiTheme="minorHAnsi" w:cstheme="minorHAnsi"/>
          <w:b/>
        </w:rPr>
      </w:pPr>
    </w:p>
    <w:p w14:paraId="12F2CF3E" w14:textId="5877C599" w:rsidR="00BC6957" w:rsidRDefault="00B8633F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trabajo alternativo</w:t>
      </w:r>
      <w:r w:rsidR="0054700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 PBL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realizar en la asignatura Sistemas Concurrentes </w:t>
      </w:r>
      <w:r w:rsidR="00BC69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 </w:t>
      </w:r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istribu</w:t>
      </w:r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dos</w:t>
      </w:r>
      <w:r w:rsidR="0054700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de libre elección, pero </w:t>
      </w:r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debe centrar en Java Remote </w:t>
      </w:r>
      <w:proofErr w:type="spellStart"/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>Methods</w:t>
      </w:r>
      <w:proofErr w:type="spellEnd"/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>Invocation</w:t>
      </w:r>
      <w:proofErr w:type="spellEnd"/>
      <w:r w:rsidR="00AC64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(RMI). </w:t>
      </w:r>
    </w:p>
    <w:p w14:paraId="4C382786" w14:textId="77777777" w:rsidR="00BC6957" w:rsidRDefault="00BC6957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E991AD" w14:textId="0F7EB3B6" w:rsidR="00F26683" w:rsidRDefault="00AC640E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trabajo principalmente debe ser práctico, donde el alumno debe decidir el conjunto de aplicaciones a realizar, pero también adjunto al trabajo se deberá entregar un documento de máximo 30 páginas donde documentar el trabajo realizado y detallar las aplicaciones desarrolladas.</w:t>
      </w:r>
      <w:r w:rsidR="00BC69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559DA71" w14:textId="77777777" w:rsidR="00F26683" w:rsidRDefault="00F26683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36DF96A" w14:textId="551CD4E0" w:rsidR="00AC640E" w:rsidRDefault="0054700A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 recomienda</w:t>
      </w:r>
      <w:r w:rsidR="00BC69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realizar algunas aplicaciones simples para inicializarse con Java RMI para posteriormente plantear una práctica más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elaborada</w:t>
      </w:r>
      <w:r w:rsidR="008F65B8">
        <w:rPr>
          <w:rFonts w:asciiTheme="minorHAnsi" w:eastAsiaTheme="minorHAnsi" w:hAnsiTheme="minorHAnsi" w:cstheme="minorBidi"/>
          <w:sz w:val="22"/>
          <w:szCs w:val="22"/>
          <w:lang w:eastAsia="en-US"/>
        </w:rPr>
        <w:t>, documentando</w:t>
      </w:r>
      <w:r w:rsidR="00970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así</w:t>
      </w:r>
      <w:r w:rsidR="008F65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todo el proceso</w:t>
      </w:r>
      <w:r w:rsidR="00BC695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D72A51E" w14:textId="77777777" w:rsidR="00AC640E" w:rsidRDefault="00AC640E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9DA20D2" w14:textId="518184D5" w:rsidR="00747690" w:rsidRDefault="00BC6957" w:rsidP="00B8633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objetivo del trabajo es profundizar más en Java RMI. Se valorarán lo siguientes puntos a la hora de evaluar el trabajo:</w:t>
      </w:r>
    </w:p>
    <w:p w14:paraId="70D1CB46" w14:textId="43625DAF" w:rsidR="00BC6957" w:rsidRDefault="00BC6957" w:rsidP="00BC6957">
      <w:pPr>
        <w:pStyle w:val="Prrafodelista"/>
        <w:numPr>
          <w:ilvl w:val="0"/>
          <w:numId w:val="4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Documentación</w:t>
      </w:r>
      <w:r w:rsidR="00457B8B">
        <w:rPr>
          <w:rFonts w:asciiTheme="minorHAnsi" w:eastAsiaTheme="minorHAnsi" w:hAnsiTheme="minorHAnsi" w:cstheme="minorBidi"/>
        </w:rPr>
        <w:t xml:space="preserve"> (20-30 páginas máximo)</w:t>
      </w:r>
      <w:r>
        <w:rPr>
          <w:rFonts w:asciiTheme="minorHAnsi" w:eastAsiaTheme="minorHAnsi" w:hAnsiTheme="minorHAnsi" w:cstheme="minorBidi"/>
        </w:rPr>
        <w:t xml:space="preserve"> del trabajo realizado, </w:t>
      </w:r>
      <w:r w:rsidR="00457B8B">
        <w:rPr>
          <w:rFonts w:asciiTheme="minorHAnsi" w:eastAsiaTheme="minorHAnsi" w:hAnsiTheme="minorHAnsi" w:cstheme="minorBidi"/>
        </w:rPr>
        <w:t xml:space="preserve">donde </w:t>
      </w:r>
      <w:r>
        <w:rPr>
          <w:rFonts w:asciiTheme="minorHAnsi" w:eastAsiaTheme="minorHAnsi" w:hAnsiTheme="minorHAnsi" w:cstheme="minorBidi"/>
        </w:rPr>
        <w:t xml:space="preserve">especialmente </w:t>
      </w:r>
      <w:r w:rsidR="00457B8B">
        <w:rPr>
          <w:rFonts w:asciiTheme="minorHAnsi" w:eastAsiaTheme="minorHAnsi" w:hAnsiTheme="minorHAnsi" w:cstheme="minorBidi"/>
        </w:rPr>
        <w:t>se valorará el apartado técnico</w:t>
      </w:r>
      <w:r>
        <w:rPr>
          <w:rFonts w:asciiTheme="minorHAnsi" w:eastAsiaTheme="minorHAnsi" w:hAnsiTheme="minorHAnsi" w:cstheme="minorBidi"/>
        </w:rPr>
        <w:t>.</w:t>
      </w:r>
    </w:p>
    <w:p w14:paraId="1A807355" w14:textId="3E749E44" w:rsidR="00BC6957" w:rsidRDefault="00BC6957" w:rsidP="00BC6957">
      <w:pPr>
        <w:pStyle w:val="Prrafodelista"/>
        <w:numPr>
          <w:ilvl w:val="0"/>
          <w:numId w:val="4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Calidad y variedad del conjunto de aplicaciones simples planteadas y resueltas para iniciarse en Java RMI</w:t>
      </w:r>
      <w:r w:rsidR="00457B8B">
        <w:rPr>
          <w:rFonts w:asciiTheme="minorHAnsi" w:eastAsiaTheme="minorHAnsi" w:hAnsiTheme="minorHAnsi" w:cstheme="minorBidi"/>
        </w:rPr>
        <w:t>, haciendo hincapié en lo que se trabaja en cada una.</w:t>
      </w:r>
    </w:p>
    <w:p w14:paraId="4CA2E2C1" w14:textId="3DA766A0" w:rsidR="00457B8B" w:rsidRDefault="00BC6957" w:rsidP="00457B8B">
      <w:pPr>
        <w:pStyle w:val="Prrafodelista"/>
        <w:numPr>
          <w:ilvl w:val="0"/>
          <w:numId w:val="4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Aplicación más </w:t>
      </w:r>
      <w:r w:rsidR="00457B8B">
        <w:rPr>
          <w:rFonts w:asciiTheme="minorHAnsi" w:eastAsiaTheme="minorHAnsi" w:hAnsiTheme="minorHAnsi" w:cstheme="minorBidi"/>
        </w:rPr>
        <w:t>elaborada</w:t>
      </w:r>
      <w:r>
        <w:rPr>
          <w:rFonts w:asciiTheme="minorHAnsi" w:eastAsiaTheme="minorHAnsi" w:hAnsiTheme="minorHAnsi" w:cstheme="minorBidi"/>
        </w:rPr>
        <w:t xml:space="preserve"> donde se pongan en práctica características más avanzadas de Java RMI, </w:t>
      </w:r>
      <w:r w:rsidR="00B80777">
        <w:rPr>
          <w:rFonts w:asciiTheme="minorHAnsi" w:eastAsiaTheme="minorHAnsi" w:hAnsiTheme="minorHAnsi" w:cstheme="minorBidi"/>
        </w:rPr>
        <w:t>como,</w:t>
      </w:r>
      <w:r>
        <w:rPr>
          <w:rFonts w:asciiTheme="minorHAnsi" w:eastAsiaTheme="minorHAnsi" w:hAnsiTheme="minorHAnsi" w:cstheme="minorBidi"/>
        </w:rPr>
        <w:t xml:space="preserve"> por ejemplo, la carga dinámica de código.</w:t>
      </w:r>
    </w:p>
    <w:p w14:paraId="5688E3B4" w14:textId="5DB8D47E" w:rsidR="009C5524" w:rsidRDefault="009C5524" w:rsidP="00457B8B">
      <w:pPr>
        <w:pStyle w:val="Prrafodelista"/>
        <w:numPr>
          <w:ilvl w:val="0"/>
          <w:numId w:val="4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 valorará también que la aplicación elaborada sea aplicable a un caso de uso real.</w:t>
      </w:r>
    </w:p>
    <w:p w14:paraId="69361804" w14:textId="60A0BC1A" w:rsidR="00762269" w:rsidRPr="00762269" w:rsidRDefault="00762269" w:rsidP="0076226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2269">
        <w:rPr>
          <w:rFonts w:asciiTheme="minorHAnsi" w:eastAsiaTheme="minorHAnsi" w:hAnsiTheme="minorHAnsi" w:cstheme="minorBidi"/>
          <w:sz w:val="22"/>
          <w:szCs w:val="22"/>
          <w:lang w:eastAsia="en-US"/>
        </w:rPr>
        <w:t>El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plazo para llevar a cabo el trabajo es el mismo que la duración del PBL, por lo que comienza </w:t>
      </w:r>
      <w:r w:rsidR="00C31CB1">
        <w:rPr>
          <w:rFonts w:asciiTheme="minorHAnsi" w:eastAsiaTheme="minorHAnsi" w:hAnsiTheme="minorHAnsi" w:cstheme="minorBidi"/>
          <w:sz w:val="22"/>
          <w:szCs w:val="22"/>
          <w:lang w:eastAsia="en-US"/>
        </w:rPr>
        <w:t>oficialmente el 24 de abril y debe ser entregado como máximo el 8 de junio.</w:t>
      </w:r>
    </w:p>
    <w:sectPr w:rsidR="00762269" w:rsidRPr="00762269" w:rsidSect="00911E5A">
      <w:headerReference w:type="default" r:id="rId8"/>
      <w:footerReference w:type="default" r:id="rId9"/>
      <w:pgSz w:w="11906" w:h="16838" w:code="9"/>
      <w:pgMar w:top="794" w:right="851" w:bottom="1021" w:left="851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F0D1" w14:textId="77777777" w:rsidR="00431260" w:rsidRDefault="00431260">
      <w:r>
        <w:separator/>
      </w:r>
    </w:p>
  </w:endnote>
  <w:endnote w:type="continuationSeparator" w:id="0">
    <w:p w14:paraId="355A58E5" w14:textId="77777777" w:rsidR="00431260" w:rsidRDefault="0043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1523" w14:textId="77777777" w:rsidR="00C3559A" w:rsidRDefault="00C3559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rPr>
        <w:lang w:val="es-ES_tradnl"/>
      </w:rPr>
    </w:pPr>
  </w:p>
  <w:p w14:paraId="03F7A0E8" w14:textId="77777777" w:rsidR="00C3559A" w:rsidRDefault="00C3559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jc w:val="center"/>
      <w:rPr>
        <w:lang w:val="es-ES_tradnl"/>
      </w:rPr>
    </w:pPr>
    <w:r>
      <w:rPr>
        <w:lang w:val="es-ES_tradnl"/>
      </w:rPr>
      <w:t xml:space="preserve">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460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B049" w14:textId="77777777" w:rsidR="00431260" w:rsidRDefault="00431260">
      <w:r>
        <w:separator/>
      </w:r>
    </w:p>
  </w:footnote>
  <w:footnote w:type="continuationSeparator" w:id="0">
    <w:p w14:paraId="01BE4C31" w14:textId="77777777" w:rsidR="00431260" w:rsidRDefault="0043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1559"/>
      <w:gridCol w:w="7087"/>
    </w:tblGrid>
    <w:tr w:rsidR="00C3559A" w14:paraId="69717C99" w14:textId="77777777">
      <w:tc>
        <w:tcPr>
          <w:tcW w:w="1630" w:type="dxa"/>
        </w:tcPr>
        <w:p w14:paraId="70D669EF" w14:textId="3E05990E" w:rsidR="00C3559A" w:rsidRDefault="00C3559A">
          <w:pPr>
            <w:pStyle w:val="Encabezado"/>
            <w:tabs>
              <w:tab w:val="clear" w:pos="8504"/>
              <w:tab w:val="right" w:pos="10206"/>
            </w:tabs>
          </w:pPr>
          <w:r>
            <w:object w:dxaOrig="1475" w:dyaOrig="1123" w14:anchorId="4DF1B8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4.25pt;height:56.25pt" fillcolor="window">
                <v:imagedata r:id="rId1" o:title=""/>
              </v:shape>
              <o:OLEObject Type="Embed" ProgID="Word.Picture.8" ShapeID="_x0000_i1026" DrawAspect="Content" ObjectID="_1743342098" r:id="rId2"/>
            </w:objec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14:paraId="6CAAF952" w14:textId="77777777" w:rsidR="00C3559A" w:rsidRDefault="00C3559A">
          <w:pPr>
            <w:pStyle w:val="Encabezado"/>
            <w:tabs>
              <w:tab w:val="right" w:pos="1205"/>
            </w:tabs>
            <w:rPr>
              <w:rFonts w:ascii="Univers" w:hAnsi="Univers"/>
              <w:sz w:val="14"/>
            </w:rPr>
          </w:pPr>
          <w:r>
            <w:rPr>
              <w:rFonts w:ascii="Univers" w:hAnsi="Univers"/>
              <w:sz w:val="14"/>
            </w:rPr>
            <w:t>GOI</w:t>
          </w:r>
        </w:p>
        <w:p w14:paraId="762BB699" w14:textId="77777777" w:rsidR="00C3559A" w:rsidRDefault="00C3559A">
          <w:pPr>
            <w:pStyle w:val="Encabezado"/>
            <w:tabs>
              <w:tab w:val="right" w:pos="1205"/>
            </w:tabs>
            <w:rPr>
              <w:rFonts w:ascii="Univers" w:hAnsi="Univers"/>
              <w:sz w:val="14"/>
            </w:rPr>
          </w:pPr>
          <w:r>
            <w:rPr>
              <w:rFonts w:ascii="Univers" w:hAnsi="Univers"/>
              <w:sz w:val="14"/>
            </w:rPr>
            <w:t>ESKOLA</w:t>
          </w:r>
        </w:p>
        <w:p w14:paraId="0608F682" w14:textId="77777777" w:rsidR="00C3559A" w:rsidRDefault="00C3559A">
          <w:pPr>
            <w:pStyle w:val="Encabezado"/>
            <w:tabs>
              <w:tab w:val="right" w:pos="1205"/>
            </w:tabs>
            <w:rPr>
              <w:rFonts w:ascii="Univers" w:hAnsi="Univers"/>
              <w:sz w:val="14"/>
            </w:rPr>
          </w:pPr>
          <w:r>
            <w:rPr>
              <w:rFonts w:ascii="Univers" w:hAnsi="Univers"/>
              <w:sz w:val="14"/>
            </w:rPr>
            <w:t>POLITEKNIKOA</w:t>
          </w:r>
        </w:p>
        <w:p w14:paraId="20E5947F" w14:textId="77777777" w:rsidR="00C3559A" w:rsidRDefault="00C3559A">
          <w:pPr>
            <w:pStyle w:val="Encabezado"/>
            <w:tabs>
              <w:tab w:val="right" w:pos="1205"/>
            </w:tabs>
            <w:rPr>
              <w:rFonts w:ascii="Courier" w:hAnsi="Courier"/>
              <w:sz w:val="12"/>
            </w:rPr>
          </w:pPr>
        </w:p>
        <w:p w14:paraId="227E999D" w14:textId="77777777" w:rsidR="00C3559A" w:rsidRDefault="00C3559A">
          <w:pPr>
            <w:pStyle w:val="Encabezado"/>
            <w:rPr>
              <w:rFonts w:ascii="Univers" w:hAnsi="Univers"/>
              <w:sz w:val="14"/>
            </w:rPr>
          </w:pPr>
          <w:r>
            <w:rPr>
              <w:rFonts w:ascii="Univers" w:hAnsi="Univers"/>
              <w:sz w:val="14"/>
            </w:rPr>
            <w:t>ESCUELA</w:t>
          </w:r>
        </w:p>
        <w:p w14:paraId="6DD7EED4" w14:textId="77777777" w:rsidR="00C3559A" w:rsidRDefault="00C3559A">
          <w:pPr>
            <w:pStyle w:val="Encabezado"/>
            <w:rPr>
              <w:rFonts w:ascii="Univers" w:hAnsi="Univers"/>
              <w:sz w:val="14"/>
            </w:rPr>
          </w:pPr>
          <w:r>
            <w:rPr>
              <w:rFonts w:ascii="Univers" w:hAnsi="Univers"/>
              <w:sz w:val="14"/>
            </w:rPr>
            <w:t>POLITECNICA</w:t>
          </w:r>
        </w:p>
        <w:p w14:paraId="0FF23035" w14:textId="77777777" w:rsidR="00C3559A" w:rsidRDefault="00C3559A">
          <w:pPr>
            <w:pStyle w:val="Encabezado"/>
            <w:rPr>
              <w:sz w:val="14"/>
            </w:rPr>
          </w:pPr>
          <w:r>
            <w:rPr>
              <w:rFonts w:ascii="Univers" w:hAnsi="Univers"/>
              <w:sz w:val="14"/>
            </w:rPr>
            <w:t>SUPERIOR</w:t>
          </w:r>
        </w:p>
      </w:tc>
      <w:tc>
        <w:tcPr>
          <w:tcW w:w="7087" w:type="dxa"/>
        </w:tcPr>
        <w:p w14:paraId="59301806" w14:textId="1A4DCC83" w:rsidR="00C3559A" w:rsidRPr="003007E4" w:rsidRDefault="00C3559A">
          <w:pPr>
            <w:pStyle w:val="Encabezado"/>
            <w:tabs>
              <w:tab w:val="clear" w:pos="4252"/>
              <w:tab w:val="center" w:pos="3615"/>
              <w:tab w:val="right" w:pos="6947"/>
            </w:tabs>
            <w:rPr>
              <w:b/>
              <w:caps/>
              <w:sz w:val="40"/>
              <w:szCs w:val="40"/>
            </w:rPr>
          </w:pPr>
          <w:r>
            <w:rPr>
              <w:b/>
              <w:caps/>
            </w:rPr>
            <w:tab/>
          </w:r>
          <w:r w:rsidR="00CC2452" w:rsidRPr="00CC2452">
            <w:rPr>
              <w:b/>
              <w:caps/>
              <w:sz w:val="28"/>
              <w:szCs w:val="28"/>
            </w:rPr>
            <w:t>SISTEMAS CONCURRENTES Y DISTRIBUIDOS</w:t>
          </w:r>
        </w:p>
        <w:p w14:paraId="251695EB" w14:textId="77777777" w:rsidR="00C3559A" w:rsidRDefault="00C3559A">
          <w:pPr>
            <w:pStyle w:val="Encabezado"/>
            <w:tabs>
              <w:tab w:val="clear" w:pos="4252"/>
              <w:tab w:val="center" w:pos="3615"/>
              <w:tab w:val="right" w:pos="6947"/>
            </w:tabs>
            <w:rPr>
              <w:b/>
              <w:caps/>
            </w:rPr>
          </w:pPr>
        </w:p>
        <w:p w14:paraId="73E0579D" w14:textId="5A660603" w:rsidR="00CC2452" w:rsidRPr="001A5F17" w:rsidRDefault="001A5F17" w:rsidP="00CC2452">
          <w:pPr>
            <w:pStyle w:val="Encabezado"/>
            <w:tabs>
              <w:tab w:val="clear" w:pos="4252"/>
              <w:tab w:val="center" w:pos="3615"/>
              <w:tab w:val="right" w:pos="6947"/>
            </w:tabs>
            <w:jc w:val="center"/>
            <w:rPr>
              <w:b/>
              <w:caps/>
              <w:sz w:val="24"/>
              <w:szCs w:val="24"/>
            </w:rPr>
          </w:pPr>
          <w:r w:rsidRPr="001A5F17">
            <w:rPr>
              <w:b/>
              <w:caps/>
              <w:sz w:val="24"/>
              <w:szCs w:val="24"/>
            </w:rPr>
            <w:t>TRABAJO ALTERNATIVO AL PBL</w:t>
          </w:r>
        </w:p>
        <w:p w14:paraId="0F8E842D" w14:textId="02BAB090" w:rsidR="00C3559A" w:rsidRDefault="00C3559A" w:rsidP="003007E4">
          <w:pPr>
            <w:pStyle w:val="Encabezado"/>
            <w:tabs>
              <w:tab w:val="clear" w:pos="4252"/>
              <w:tab w:val="center" w:pos="3615"/>
              <w:tab w:val="right" w:pos="6947"/>
            </w:tabs>
            <w:rPr>
              <w:b/>
            </w:rPr>
          </w:pPr>
          <w:r>
            <w:rPr>
              <w:b/>
              <w:caps/>
            </w:rPr>
            <w:tab/>
          </w:r>
        </w:p>
      </w:tc>
    </w:tr>
    <w:tr w:rsidR="00CC2452" w14:paraId="4BA136A8" w14:textId="77777777">
      <w:tc>
        <w:tcPr>
          <w:tcW w:w="1630" w:type="dxa"/>
        </w:tcPr>
        <w:p w14:paraId="58A0F26F" w14:textId="77777777" w:rsidR="00CC2452" w:rsidRDefault="00CC2452">
          <w:pPr>
            <w:pStyle w:val="Encabezado"/>
            <w:tabs>
              <w:tab w:val="clear" w:pos="8504"/>
              <w:tab w:val="right" w:pos="10206"/>
            </w:tabs>
          </w:pP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14:paraId="31817A2C" w14:textId="77777777" w:rsidR="00CC2452" w:rsidRDefault="00CC2452">
          <w:pPr>
            <w:pStyle w:val="Encabezado"/>
            <w:tabs>
              <w:tab w:val="right" w:pos="1205"/>
            </w:tabs>
            <w:rPr>
              <w:rFonts w:ascii="Univers" w:hAnsi="Univers"/>
              <w:sz w:val="14"/>
            </w:rPr>
          </w:pPr>
        </w:p>
      </w:tc>
      <w:tc>
        <w:tcPr>
          <w:tcW w:w="7087" w:type="dxa"/>
        </w:tcPr>
        <w:p w14:paraId="4F38A866" w14:textId="77777777" w:rsidR="00CC2452" w:rsidRDefault="00CC2452" w:rsidP="00CC2452">
          <w:pPr>
            <w:pStyle w:val="Encabezado"/>
            <w:tabs>
              <w:tab w:val="clear" w:pos="4252"/>
              <w:tab w:val="center" w:pos="3615"/>
              <w:tab w:val="right" w:pos="6947"/>
            </w:tabs>
            <w:rPr>
              <w:b/>
              <w:caps/>
            </w:rPr>
          </w:pPr>
        </w:p>
      </w:tc>
    </w:tr>
  </w:tbl>
  <w:p w14:paraId="41C5FA02" w14:textId="77777777" w:rsidR="00C3559A" w:rsidRDefault="00C3559A" w:rsidP="00F9742F">
    <w:pPr>
      <w:pStyle w:val="Encabezado"/>
      <w:pBdr>
        <w:bottom w:val="single" w:sz="4" w:space="1" w:color="auto"/>
      </w:pBdr>
      <w:rPr>
        <w:sz w:val="8"/>
      </w:rPr>
    </w:pPr>
  </w:p>
  <w:p w14:paraId="6315054D" w14:textId="77777777" w:rsidR="00C3559A" w:rsidRPr="00F9742F" w:rsidRDefault="00C3559A" w:rsidP="00F974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0.5pt;height:10.5pt" o:bullet="t">
        <v:imagedata r:id="rId1" o:title="mso3E"/>
      </v:shape>
    </w:pict>
  </w:numPicBullet>
  <w:abstractNum w:abstractNumId="0" w15:restartNumberingAfterBreak="0">
    <w:nsid w:val="031150C8"/>
    <w:multiLevelType w:val="hybridMultilevel"/>
    <w:tmpl w:val="ACAA8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A8C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3E2AD4"/>
    <w:multiLevelType w:val="singleLevel"/>
    <w:tmpl w:val="84260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8"/>
      </w:rPr>
    </w:lvl>
  </w:abstractNum>
  <w:abstractNum w:abstractNumId="3" w15:restartNumberingAfterBreak="0">
    <w:nsid w:val="09DA2FF8"/>
    <w:multiLevelType w:val="hybridMultilevel"/>
    <w:tmpl w:val="0400D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5A1C2B"/>
    <w:multiLevelType w:val="hybridMultilevel"/>
    <w:tmpl w:val="A3600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33A62"/>
    <w:multiLevelType w:val="hybridMultilevel"/>
    <w:tmpl w:val="EA2AD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7640B"/>
    <w:multiLevelType w:val="hybridMultilevel"/>
    <w:tmpl w:val="B8BA6F9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C37DB"/>
    <w:multiLevelType w:val="hybridMultilevel"/>
    <w:tmpl w:val="06DA36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36768"/>
    <w:multiLevelType w:val="hybridMultilevel"/>
    <w:tmpl w:val="964A0478"/>
    <w:lvl w:ilvl="0" w:tplc="FB9EA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63564"/>
    <w:multiLevelType w:val="hybridMultilevel"/>
    <w:tmpl w:val="FDA8D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55D74"/>
    <w:multiLevelType w:val="hybridMultilevel"/>
    <w:tmpl w:val="F944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36476"/>
    <w:multiLevelType w:val="hybridMultilevel"/>
    <w:tmpl w:val="8F9CCA82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B0D3BA5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7F0479"/>
    <w:multiLevelType w:val="hybridMultilevel"/>
    <w:tmpl w:val="BF687602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E62B09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4DF0888"/>
    <w:multiLevelType w:val="hybridMultilevel"/>
    <w:tmpl w:val="7452CCB8"/>
    <w:lvl w:ilvl="0" w:tplc="0C0A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A103A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1A2BB5"/>
    <w:multiLevelType w:val="hybridMultilevel"/>
    <w:tmpl w:val="EF005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951CEF"/>
    <w:multiLevelType w:val="hybridMultilevel"/>
    <w:tmpl w:val="5784FA9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692CA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D866F95"/>
    <w:multiLevelType w:val="hybridMultilevel"/>
    <w:tmpl w:val="CA8ABF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E73C7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FFD01C4"/>
    <w:multiLevelType w:val="hybridMultilevel"/>
    <w:tmpl w:val="AFE21CB8"/>
    <w:lvl w:ilvl="0" w:tplc="5F7A695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D12327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15A0FBE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9436653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6CD0E49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B1CB4C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43DA74C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7067C4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52A263E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1841BCA"/>
    <w:multiLevelType w:val="hybridMultilevel"/>
    <w:tmpl w:val="7A4AE16E"/>
    <w:lvl w:ilvl="0" w:tplc="283E432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299A4E96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587E30AA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3DE04B66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7CC46B8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33CAD9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3CC0D0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EA10EA6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4A20119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5246CD"/>
    <w:multiLevelType w:val="multilevel"/>
    <w:tmpl w:val="369452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92C6C59"/>
    <w:multiLevelType w:val="hybridMultilevel"/>
    <w:tmpl w:val="FFAAB11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59337F"/>
    <w:multiLevelType w:val="hybridMultilevel"/>
    <w:tmpl w:val="751AD2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B0AF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A4A21B1"/>
    <w:multiLevelType w:val="hybridMultilevel"/>
    <w:tmpl w:val="5ED6A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33E37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700C96"/>
    <w:multiLevelType w:val="hybridMultilevel"/>
    <w:tmpl w:val="10C2388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2407CB4"/>
    <w:multiLevelType w:val="hybridMultilevel"/>
    <w:tmpl w:val="BE72C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E7549"/>
    <w:multiLevelType w:val="hybridMultilevel"/>
    <w:tmpl w:val="80D85B34"/>
    <w:lvl w:ilvl="0" w:tplc="0C0A0009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6EF335A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7253398"/>
    <w:multiLevelType w:val="hybridMultilevel"/>
    <w:tmpl w:val="331C4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EB70A6"/>
    <w:multiLevelType w:val="hybridMultilevel"/>
    <w:tmpl w:val="D6A8704E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0A1AF1"/>
    <w:multiLevelType w:val="hybridMultilevel"/>
    <w:tmpl w:val="82BE39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D4EBA5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132DFE"/>
    <w:multiLevelType w:val="hybridMultilevel"/>
    <w:tmpl w:val="4B848A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B52239"/>
    <w:multiLevelType w:val="hybridMultilevel"/>
    <w:tmpl w:val="3694522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8C73E2D"/>
    <w:multiLevelType w:val="hybridMultilevel"/>
    <w:tmpl w:val="6D2E07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A72A2B"/>
    <w:multiLevelType w:val="hybridMultilevel"/>
    <w:tmpl w:val="A1E68D20"/>
    <w:lvl w:ilvl="0" w:tplc="C414B2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E7034"/>
    <w:multiLevelType w:val="hybridMultilevel"/>
    <w:tmpl w:val="8C2CF408"/>
    <w:lvl w:ilvl="0" w:tplc="13F02BB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BFAC71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56CAF7B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D4E053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920C77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71F0644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DDEE6F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148A5E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9DA6E9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552034875">
    <w:abstractNumId w:val="2"/>
  </w:num>
  <w:num w:numId="2" w16cid:durableId="110442543">
    <w:abstractNumId w:val="1"/>
  </w:num>
  <w:num w:numId="3" w16cid:durableId="925724596">
    <w:abstractNumId w:val="29"/>
  </w:num>
  <w:num w:numId="4" w16cid:durableId="381170660">
    <w:abstractNumId w:val="27"/>
  </w:num>
  <w:num w:numId="5" w16cid:durableId="1155223297">
    <w:abstractNumId w:val="19"/>
  </w:num>
  <w:num w:numId="6" w16cid:durableId="737246910">
    <w:abstractNumId w:val="33"/>
  </w:num>
  <w:num w:numId="7" w16cid:durableId="1211647600">
    <w:abstractNumId w:val="14"/>
  </w:num>
  <w:num w:numId="8" w16cid:durableId="1168516851">
    <w:abstractNumId w:val="16"/>
  </w:num>
  <w:num w:numId="9" w16cid:durableId="373426855">
    <w:abstractNumId w:val="12"/>
  </w:num>
  <w:num w:numId="10" w16cid:durableId="454107543">
    <w:abstractNumId w:val="23"/>
  </w:num>
  <w:num w:numId="11" w16cid:durableId="57096709">
    <w:abstractNumId w:val="41"/>
  </w:num>
  <w:num w:numId="12" w16cid:durableId="50814310">
    <w:abstractNumId w:val="22"/>
  </w:num>
  <w:num w:numId="13" w16cid:durableId="2141461058">
    <w:abstractNumId w:val="7"/>
  </w:num>
  <w:num w:numId="14" w16cid:durableId="1429885224">
    <w:abstractNumId w:val="32"/>
  </w:num>
  <w:num w:numId="15" w16cid:durableId="1053776497">
    <w:abstractNumId w:val="13"/>
  </w:num>
  <w:num w:numId="16" w16cid:durableId="793065811">
    <w:abstractNumId w:val="6"/>
  </w:num>
  <w:num w:numId="17" w16cid:durableId="1539466815">
    <w:abstractNumId w:val="30"/>
  </w:num>
  <w:num w:numId="18" w16cid:durableId="1392846317">
    <w:abstractNumId w:val="15"/>
  </w:num>
  <w:num w:numId="19" w16cid:durableId="712123207">
    <w:abstractNumId w:val="20"/>
  </w:num>
  <w:num w:numId="20" w16cid:durableId="1459564278">
    <w:abstractNumId w:val="11"/>
  </w:num>
  <w:num w:numId="21" w16cid:durableId="1435243545">
    <w:abstractNumId w:val="38"/>
  </w:num>
  <w:num w:numId="22" w16cid:durableId="1458332764">
    <w:abstractNumId w:val="24"/>
  </w:num>
  <w:num w:numId="23" w16cid:durableId="1943224831">
    <w:abstractNumId w:val="18"/>
  </w:num>
  <w:num w:numId="24" w16cid:durableId="336545297">
    <w:abstractNumId w:val="31"/>
  </w:num>
  <w:num w:numId="25" w16cid:durableId="2799998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05389251">
    <w:abstractNumId w:val="9"/>
  </w:num>
  <w:num w:numId="27" w16cid:durableId="841352766">
    <w:abstractNumId w:val="10"/>
  </w:num>
  <w:num w:numId="28" w16cid:durableId="156386006">
    <w:abstractNumId w:val="0"/>
  </w:num>
  <w:num w:numId="29" w16cid:durableId="1743213756">
    <w:abstractNumId w:val="25"/>
  </w:num>
  <w:num w:numId="30" w16cid:durableId="105467071">
    <w:abstractNumId w:val="21"/>
  </w:num>
  <w:num w:numId="31" w16cid:durableId="2144539580">
    <w:abstractNumId w:val="36"/>
  </w:num>
  <w:num w:numId="32" w16cid:durableId="1017660415">
    <w:abstractNumId w:val="4"/>
  </w:num>
  <w:num w:numId="33" w16cid:durableId="844783430">
    <w:abstractNumId w:val="34"/>
  </w:num>
  <w:num w:numId="34" w16cid:durableId="886723420">
    <w:abstractNumId w:val="26"/>
  </w:num>
  <w:num w:numId="35" w16cid:durableId="2073582339">
    <w:abstractNumId w:val="17"/>
  </w:num>
  <w:num w:numId="36" w16cid:durableId="1336495511">
    <w:abstractNumId w:val="35"/>
  </w:num>
  <w:num w:numId="37" w16cid:durableId="1533834668">
    <w:abstractNumId w:val="5"/>
  </w:num>
  <w:num w:numId="38" w16cid:durableId="1462305248">
    <w:abstractNumId w:val="39"/>
  </w:num>
  <w:num w:numId="39" w16cid:durableId="187838066">
    <w:abstractNumId w:val="3"/>
  </w:num>
  <w:num w:numId="40" w16cid:durableId="519315990">
    <w:abstractNumId w:val="28"/>
  </w:num>
  <w:num w:numId="41" w16cid:durableId="340819840">
    <w:abstractNumId w:val="37"/>
  </w:num>
  <w:num w:numId="42" w16cid:durableId="1637560849">
    <w:abstractNumId w:val="40"/>
  </w:num>
  <w:num w:numId="43" w16cid:durableId="1335106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PR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99"/>
    <w:rsid w:val="00003C33"/>
    <w:rsid w:val="00006957"/>
    <w:rsid w:val="00021134"/>
    <w:rsid w:val="000353F9"/>
    <w:rsid w:val="000361D5"/>
    <w:rsid w:val="000452FE"/>
    <w:rsid w:val="00047819"/>
    <w:rsid w:val="000521F0"/>
    <w:rsid w:val="00061F25"/>
    <w:rsid w:val="000639D0"/>
    <w:rsid w:val="000843C1"/>
    <w:rsid w:val="00084AA4"/>
    <w:rsid w:val="000C4C9A"/>
    <w:rsid w:val="000C61BE"/>
    <w:rsid w:val="000D2785"/>
    <w:rsid w:val="000E51BF"/>
    <w:rsid w:val="000F4609"/>
    <w:rsid w:val="00101CF5"/>
    <w:rsid w:val="00103D9E"/>
    <w:rsid w:val="00110A80"/>
    <w:rsid w:val="00111E6C"/>
    <w:rsid w:val="00113D99"/>
    <w:rsid w:val="001201AD"/>
    <w:rsid w:val="00120BD0"/>
    <w:rsid w:val="00122F28"/>
    <w:rsid w:val="00162139"/>
    <w:rsid w:val="00166ABE"/>
    <w:rsid w:val="00170C10"/>
    <w:rsid w:val="00185882"/>
    <w:rsid w:val="00192C32"/>
    <w:rsid w:val="001A5F17"/>
    <w:rsid w:val="001C069E"/>
    <w:rsid w:val="001D61CB"/>
    <w:rsid w:val="001E6535"/>
    <w:rsid w:val="001E68CC"/>
    <w:rsid w:val="001F11A0"/>
    <w:rsid w:val="001F689D"/>
    <w:rsid w:val="00204F0A"/>
    <w:rsid w:val="00206857"/>
    <w:rsid w:val="00217B5D"/>
    <w:rsid w:val="002249AA"/>
    <w:rsid w:val="00233362"/>
    <w:rsid w:val="00235AF0"/>
    <w:rsid w:val="00252BAA"/>
    <w:rsid w:val="00256B46"/>
    <w:rsid w:val="00257653"/>
    <w:rsid w:val="002600BA"/>
    <w:rsid w:val="0026047A"/>
    <w:rsid w:val="00273EA6"/>
    <w:rsid w:val="00277B6C"/>
    <w:rsid w:val="00284BD6"/>
    <w:rsid w:val="00296ED0"/>
    <w:rsid w:val="002B0B35"/>
    <w:rsid w:val="002C5C9D"/>
    <w:rsid w:val="002F5DCC"/>
    <w:rsid w:val="003007E4"/>
    <w:rsid w:val="003078A5"/>
    <w:rsid w:val="003255F4"/>
    <w:rsid w:val="00327C6D"/>
    <w:rsid w:val="003459FC"/>
    <w:rsid w:val="00346AB9"/>
    <w:rsid w:val="00376013"/>
    <w:rsid w:val="00380F85"/>
    <w:rsid w:val="003A0ED6"/>
    <w:rsid w:val="003A574A"/>
    <w:rsid w:val="003B660F"/>
    <w:rsid w:val="003B7154"/>
    <w:rsid w:val="003E181D"/>
    <w:rsid w:val="003E47DA"/>
    <w:rsid w:val="00400D9C"/>
    <w:rsid w:val="004130CD"/>
    <w:rsid w:val="004175AD"/>
    <w:rsid w:val="00417DAA"/>
    <w:rsid w:val="004222B1"/>
    <w:rsid w:val="004234EC"/>
    <w:rsid w:val="00431260"/>
    <w:rsid w:val="00457B8B"/>
    <w:rsid w:val="004601B5"/>
    <w:rsid w:val="00471BBB"/>
    <w:rsid w:val="004824D9"/>
    <w:rsid w:val="00494DBE"/>
    <w:rsid w:val="004A6E90"/>
    <w:rsid w:val="004F531C"/>
    <w:rsid w:val="00524D8A"/>
    <w:rsid w:val="005314AE"/>
    <w:rsid w:val="00534052"/>
    <w:rsid w:val="00535EBA"/>
    <w:rsid w:val="0054437B"/>
    <w:rsid w:val="0054700A"/>
    <w:rsid w:val="0055030D"/>
    <w:rsid w:val="00561D5A"/>
    <w:rsid w:val="00564B01"/>
    <w:rsid w:val="005651FD"/>
    <w:rsid w:val="00565A0C"/>
    <w:rsid w:val="00566603"/>
    <w:rsid w:val="00566B97"/>
    <w:rsid w:val="00576297"/>
    <w:rsid w:val="005A0E2B"/>
    <w:rsid w:val="005A1766"/>
    <w:rsid w:val="005B2F42"/>
    <w:rsid w:val="005C51B3"/>
    <w:rsid w:val="005D327D"/>
    <w:rsid w:val="005D5622"/>
    <w:rsid w:val="005D65A5"/>
    <w:rsid w:val="005E3BF9"/>
    <w:rsid w:val="005F3171"/>
    <w:rsid w:val="00610995"/>
    <w:rsid w:val="00611D58"/>
    <w:rsid w:val="00613F9C"/>
    <w:rsid w:val="00620A5F"/>
    <w:rsid w:val="00631363"/>
    <w:rsid w:val="00637888"/>
    <w:rsid w:val="00641383"/>
    <w:rsid w:val="00650AFB"/>
    <w:rsid w:val="0065612E"/>
    <w:rsid w:val="00661CDF"/>
    <w:rsid w:val="00673802"/>
    <w:rsid w:val="00684F83"/>
    <w:rsid w:val="00686303"/>
    <w:rsid w:val="0069694F"/>
    <w:rsid w:val="006A026E"/>
    <w:rsid w:val="006A0A81"/>
    <w:rsid w:val="006A772A"/>
    <w:rsid w:val="006C0A51"/>
    <w:rsid w:val="006C1C1E"/>
    <w:rsid w:val="006C3494"/>
    <w:rsid w:val="006D6558"/>
    <w:rsid w:val="006F6777"/>
    <w:rsid w:val="00702D84"/>
    <w:rsid w:val="00717318"/>
    <w:rsid w:val="0073721C"/>
    <w:rsid w:val="00747690"/>
    <w:rsid w:val="0075272D"/>
    <w:rsid w:val="00761E53"/>
    <w:rsid w:val="00762269"/>
    <w:rsid w:val="00762399"/>
    <w:rsid w:val="007650C3"/>
    <w:rsid w:val="00784C5D"/>
    <w:rsid w:val="007871DF"/>
    <w:rsid w:val="007914FD"/>
    <w:rsid w:val="0079256C"/>
    <w:rsid w:val="00793166"/>
    <w:rsid w:val="00794754"/>
    <w:rsid w:val="007A15EA"/>
    <w:rsid w:val="007A3928"/>
    <w:rsid w:val="007B5B2A"/>
    <w:rsid w:val="007C40BC"/>
    <w:rsid w:val="007C50A8"/>
    <w:rsid w:val="007C5149"/>
    <w:rsid w:val="0081340B"/>
    <w:rsid w:val="0081459F"/>
    <w:rsid w:val="00815A31"/>
    <w:rsid w:val="008401B0"/>
    <w:rsid w:val="00840294"/>
    <w:rsid w:val="00851F9D"/>
    <w:rsid w:val="008540A8"/>
    <w:rsid w:val="00857C6C"/>
    <w:rsid w:val="00871AFD"/>
    <w:rsid w:val="00873EF4"/>
    <w:rsid w:val="008B0F87"/>
    <w:rsid w:val="008B56B6"/>
    <w:rsid w:val="008B734D"/>
    <w:rsid w:val="008C017C"/>
    <w:rsid w:val="008C6058"/>
    <w:rsid w:val="008D7610"/>
    <w:rsid w:val="008F570A"/>
    <w:rsid w:val="008F65B8"/>
    <w:rsid w:val="0090380C"/>
    <w:rsid w:val="0090424C"/>
    <w:rsid w:val="0091058C"/>
    <w:rsid w:val="00911E5A"/>
    <w:rsid w:val="009326BC"/>
    <w:rsid w:val="00936FBC"/>
    <w:rsid w:val="00950408"/>
    <w:rsid w:val="00953C07"/>
    <w:rsid w:val="00962ACC"/>
    <w:rsid w:val="00970EF0"/>
    <w:rsid w:val="009836B9"/>
    <w:rsid w:val="009B77EB"/>
    <w:rsid w:val="009B7AE5"/>
    <w:rsid w:val="009C5524"/>
    <w:rsid w:val="009D6DF0"/>
    <w:rsid w:val="009D71D2"/>
    <w:rsid w:val="009E5B26"/>
    <w:rsid w:val="009F0B68"/>
    <w:rsid w:val="00A11DB4"/>
    <w:rsid w:val="00A141AE"/>
    <w:rsid w:val="00A46103"/>
    <w:rsid w:val="00A655F7"/>
    <w:rsid w:val="00A73312"/>
    <w:rsid w:val="00A82464"/>
    <w:rsid w:val="00AA01BA"/>
    <w:rsid w:val="00AC640E"/>
    <w:rsid w:val="00AD3D06"/>
    <w:rsid w:val="00AE34AA"/>
    <w:rsid w:val="00AE5507"/>
    <w:rsid w:val="00B41FBF"/>
    <w:rsid w:val="00B63513"/>
    <w:rsid w:val="00B643DB"/>
    <w:rsid w:val="00B7282E"/>
    <w:rsid w:val="00B80777"/>
    <w:rsid w:val="00B84738"/>
    <w:rsid w:val="00B8633F"/>
    <w:rsid w:val="00B90C50"/>
    <w:rsid w:val="00B96DC0"/>
    <w:rsid w:val="00BB185F"/>
    <w:rsid w:val="00BC6957"/>
    <w:rsid w:val="00BD2A86"/>
    <w:rsid w:val="00BE2FF5"/>
    <w:rsid w:val="00BE5D71"/>
    <w:rsid w:val="00BF1EB3"/>
    <w:rsid w:val="00BF496C"/>
    <w:rsid w:val="00BF593C"/>
    <w:rsid w:val="00C13987"/>
    <w:rsid w:val="00C24003"/>
    <w:rsid w:val="00C2519E"/>
    <w:rsid w:val="00C304B0"/>
    <w:rsid w:val="00C31CB1"/>
    <w:rsid w:val="00C3559A"/>
    <w:rsid w:val="00C53DB2"/>
    <w:rsid w:val="00C551EE"/>
    <w:rsid w:val="00C6214A"/>
    <w:rsid w:val="00C73962"/>
    <w:rsid w:val="00C75D2C"/>
    <w:rsid w:val="00C87BBA"/>
    <w:rsid w:val="00C90DAD"/>
    <w:rsid w:val="00C9464C"/>
    <w:rsid w:val="00C9524E"/>
    <w:rsid w:val="00CC1B56"/>
    <w:rsid w:val="00CC2452"/>
    <w:rsid w:val="00CE61DB"/>
    <w:rsid w:val="00CE7402"/>
    <w:rsid w:val="00CF38E9"/>
    <w:rsid w:val="00CF5767"/>
    <w:rsid w:val="00D16C03"/>
    <w:rsid w:val="00D26124"/>
    <w:rsid w:val="00D428A1"/>
    <w:rsid w:val="00D50C2E"/>
    <w:rsid w:val="00D80EE0"/>
    <w:rsid w:val="00D81485"/>
    <w:rsid w:val="00D87F0A"/>
    <w:rsid w:val="00D90A07"/>
    <w:rsid w:val="00DA2859"/>
    <w:rsid w:val="00DA546B"/>
    <w:rsid w:val="00DB222A"/>
    <w:rsid w:val="00DB3794"/>
    <w:rsid w:val="00DC73F7"/>
    <w:rsid w:val="00DD172C"/>
    <w:rsid w:val="00DD21E7"/>
    <w:rsid w:val="00DD4F87"/>
    <w:rsid w:val="00DE469F"/>
    <w:rsid w:val="00DE6BA3"/>
    <w:rsid w:val="00DF5729"/>
    <w:rsid w:val="00DF595A"/>
    <w:rsid w:val="00E147E2"/>
    <w:rsid w:val="00E15DC6"/>
    <w:rsid w:val="00E21599"/>
    <w:rsid w:val="00E37CCD"/>
    <w:rsid w:val="00E44DD7"/>
    <w:rsid w:val="00E4771D"/>
    <w:rsid w:val="00E5555D"/>
    <w:rsid w:val="00E9201E"/>
    <w:rsid w:val="00E93523"/>
    <w:rsid w:val="00E94BC6"/>
    <w:rsid w:val="00EB17A6"/>
    <w:rsid w:val="00EB31C4"/>
    <w:rsid w:val="00EE18EF"/>
    <w:rsid w:val="00EE25D4"/>
    <w:rsid w:val="00F00451"/>
    <w:rsid w:val="00F0435C"/>
    <w:rsid w:val="00F11A9E"/>
    <w:rsid w:val="00F11CDF"/>
    <w:rsid w:val="00F159A1"/>
    <w:rsid w:val="00F26683"/>
    <w:rsid w:val="00F43A43"/>
    <w:rsid w:val="00F540A3"/>
    <w:rsid w:val="00F61772"/>
    <w:rsid w:val="00F741E7"/>
    <w:rsid w:val="00F9742F"/>
    <w:rsid w:val="00FD355F"/>
    <w:rsid w:val="00FD6A63"/>
    <w:rsid w:val="00FD7719"/>
    <w:rsid w:val="00FF2318"/>
    <w:rsid w:val="00FF2C1F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0F0940"/>
  <w15:chartTrackingRefBased/>
  <w15:docId w15:val="{6836C318-DDC0-4C38-BB8A-7A0D0B89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5F"/>
  </w:style>
  <w:style w:type="paragraph" w:styleId="Ttulo1">
    <w:name w:val="heading 1"/>
    <w:basedOn w:val="Normal"/>
    <w:next w:val="Normal"/>
    <w:qFormat/>
    <w:rsid w:val="00FD355F"/>
    <w:pPr>
      <w:keepNext/>
      <w:ind w:firstLine="61"/>
      <w:outlineLvl w:val="0"/>
    </w:pPr>
    <w:rPr>
      <w:rFonts w:ascii="Comic Sans MS" w:hAnsi="Comic Sans MS"/>
      <w:sz w:val="24"/>
    </w:rPr>
  </w:style>
  <w:style w:type="paragraph" w:styleId="Ttulo2">
    <w:name w:val="heading 2"/>
    <w:basedOn w:val="Normal"/>
    <w:next w:val="Normal"/>
    <w:qFormat/>
    <w:rsid w:val="00FD355F"/>
    <w:pPr>
      <w:keepNext/>
      <w:ind w:left="284" w:hanging="284"/>
      <w:jc w:val="right"/>
      <w:outlineLvl w:val="1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D35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D35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D355F"/>
  </w:style>
  <w:style w:type="paragraph" w:styleId="Textoindependiente">
    <w:name w:val="Body Text"/>
    <w:basedOn w:val="Normal"/>
    <w:rsid w:val="00FD355F"/>
    <w:pPr>
      <w:tabs>
        <w:tab w:val="left" w:pos="-720"/>
      </w:tabs>
      <w:suppressAutoHyphens/>
      <w:jc w:val="both"/>
    </w:pPr>
    <w:rPr>
      <w:rFonts w:ascii="Comic Sans MS" w:hAnsi="Comic Sans MS"/>
      <w:spacing w:val="-3"/>
      <w:sz w:val="24"/>
    </w:rPr>
  </w:style>
  <w:style w:type="paragraph" w:styleId="Sangradetextonormal">
    <w:name w:val="Body Text Indent"/>
    <w:basedOn w:val="Normal"/>
    <w:rsid w:val="00FD355F"/>
    <w:pPr>
      <w:ind w:left="709" w:hanging="349"/>
    </w:pPr>
    <w:rPr>
      <w:rFonts w:ascii="Comic Sans MS" w:hAnsi="Comic Sans MS"/>
      <w:sz w:val="24"/>
    </w:rPr>
  </w:style>
  <w:style w:type="paragraph" w:customStyle="1" w:styleId="Ttulo10">
    <w:name w:val="Título1"/>
    <w:basedOn w:val="Normal"/>
    <w:qFormat/>
    <w:rsid w:val="00FD355F"/>
    <w:pPr>
      <w:jc w:val="center"/>
    </w:pPr>
    <w:rPr>
      <w:b/>
      <w:i/>
      <w:sz w:val="32"/>
      <w:lang w:val="es-ES_tradnl"/>
    </w:rPr>
  </w:style>
  <w:style w:type="paragraph" w:styleId="Sangra2detindependiente">
    <w:name w:val="Body Text Indent 2"/>
    <w:basedOn w:val="Normal"/>
    <w:rsid w:val="00FD355F"/>
    <w:pPr>
      <w:ind w:firstLine="567"/>
      <w:jc w:val="both"/>
    </w:pPr>
    <w:rPr>
      <w:rFonts w:ascii="Comic Sans MS" w:hAnsi="Comic Sans MS"/>
      <w:sz w:val="24"/>
    </w:rPr>
  </w:style>
  <w:style w:type="paragraph" w:customStyle="1" w:styleId="Codigo">
    <w:name w:val="Codigo"/>
    <w:basedOn w:val="Normal"/>
    <w:rsid w:val="00FD355F"/>
    <w:pPr>
      <w:spacing w:after="240"/>
      <w:ind w:firstLine="567"/>
      <w:jc w:val="both"/>
    </w:pPr>
    <w:rPr>
      <w:sz w:val="24"/>
    </w:rPr>
  </w:style>
  <w:style w:type="paragraph" w:styleId="Textoindependiente2">
    <w:name w:val="Body Text 2"/>
    <w:basedOn w:val="Normal"/>
    <w:rsid w:val="00FD355F"/>
    <w:pPr>
      <w:tabs>
        <w:tab w:val="left" w:pos="-720"/>
      </w:tabs>
      <w:suppressAutoHyphens/>
      <w:jc w:val="both"/>
    </w:pPr>
    <w:rPr>
      <w:rFonts w:ascii="Comic Sans MS" w:hAnsi="Comic Sans MS" w:cs="Tahoma"/>
      <w:sz w:val="22"/>
    </w:rPr>
  </w:style>
  <w:style w:type="character" w:styleId="Hipervnculo">
    <w:name w:val="Hyperlink"/>
    <w:rsid w:val="00FD35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D17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3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38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0F87"/>
    <w:pPr>
      <w:spacing w:before="100" w:beforeAutospacing="1" w:after="100" w:afterAutospacing="1"/>
    </w:pPr>
    <w:rPr>
      <w:sz w:val="24"/>
      <w:szCs w:val="24"/>
    </w:rPr>
  </w:style>
  <w:style w:type="paragraph" w:styleId="Sinespaciado">
    <w:name w:val="No Spacing"/>
    <w:uiPriority w:val="1"/>
    <w:qFormat/>
    <w:rsid w:val="005F3171"/>
    <w:rPr>
      <w:rFonts w:ascii="Calibri" w:eastAsia="Calibri" w:hAnsi="Calibri"/>
      <w:sz w:val="22"/>
      <w:szCs w:val="22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660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566603"/>
    <w:rPr>
      <w:sz w:val="16"/>
      <w:szCs w:val="16"/>
    </w:rPr>
  </w:style>
  <w:style w:type="table" w:styleId="Tablaconcuadrcula">
    <w:name w:val="Table Grid"/>
    <w:basedOn w:val="Tablanormal"/>
    <w:uiPriority w:val="59"/>
    <w:rsid w:val="006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Examen_MU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BA88-F2B0-4C88-AB35-FBA4D812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Examen_MU.dot</Template>
  <TotalTime>5176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ETEO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jarkauz</dc:creator>
  <cp:keywords/>
  <cp:lastModifiedBy>Unai Muñoz</cp:lastModifiedBy>
  <cp:revision>146</cp:revision>
  <cp:lastPrinted>2023-03-15T15:05:00Z</cp:lastPrinted>
  <dcterms:created xsi:type="dcterms:W3CDTF">2018-03-05T15:09:00Z</dcterms:created>
  <dcterms:modified xsi:type="dcterms:W3CDTF">2023-04-18T14:55:00Z</dcterms:modified>
</cp:coreProperties>
</file>